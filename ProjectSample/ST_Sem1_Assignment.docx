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70" w:rsidRDefault="00700E70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  <w:r>
        <w:rPr>
          <w:rFonts w:hint="eastAsia"/>
          <w:b/>
          <w:bCs/>
          <w:sz w:val="28"/>
          <w:lang w:eastAsia="zh-HK"/>
        </w:rPr>
        <w:t>I</w:t>
      </w:r>
      <w:r w:rsidR="00AC4EF6">
        <w:rPr>
          <w:rFonts w:hint="eastAsia"/>
          <w:b/>
          <w:bCs/>
          <w:sz w:val="28"/>
          <w:lang w:eastAsia="zh-HK"/>
        </w:rPr>
        <w:t>TE3902</w:t>
      </w:r>
      <w:r w:rsidR="00E067DA">
        <w:rPr>
          <w:rFonts w:hint="eastAsia"/>
          <w:b/>
          <w:bCs/>
          <w:sz w:val="28"/>
          <w:lang w:eastAsia="zh-HK"/>
        </w:rPr>
        <w:t xml:space="preserve">: </w:t>
      </w:r>
      <w:r w:rsidR="00AC4EF6">
        <w:rPr>
          <w:rFonts w:hint="eastAsia"/>
          <w:b/>
          <w:bCs/>
          <w:sz w:val="28"/>
          <w:lang w:eastAsia="zh-HK"/>
        </w:rPr>
        <w:t>Smartphone Apps Fundamentals</w:t>
      </w:r>
    </w:p>
    <w:p w:rsidR="00AC4EF6" w:rsidRDefault="00AC4EF6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</w:p>
    <w:p w:rsidR="00AC4EF6" w:rsidRDefault="00AC4EF6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  <w:r>
        <w:rPr>
          <w:rFonts w:hint="eastAsia"/>
          <w:b/>
          <w:bCs/>
          <w:sz w:val="28"/>
          <w:lang w:eastAsia="zh-HK"/>
        </w:rPr>
        <w:t>Group Project</w:t>
      </w:r>
    </w:p>
    <w:p w:rsidR="00E067DA" w:rsidRDefault="00E067DA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</w:p>
    <w:p w:rsidR="00A86973" w:rsidRPr="00941420" w:rsidRDefault="00E067DA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  <w:r>
        <w:rPr>
          <w:rFonts w:hint="eastAsia"/>
          <w:b/>
          <w:bCs/>
          <w:sz w:val="28"/>
          <w:lang w:eastAsia="zh-HK"/>
        </w:rPr>
        <w:t xml:space="preserve">EA </w:t>
      </w:r>
      <w:r w:rsidR="00700E70">
        <w:rPr>
          <w:b/>
          <w:bCs/>
          <w:sz w:val="28"/>
        </w:rPr>
        <w:t>Ass</w:t>
      </w:r>
      <w:r w:rsidR="004B2B6D">
        <w:rPr>
          <w:b/>
          <w:bCs/>
          <w:sz w:val="28"/>
        </w:rPr>
        <w:t>ignment</w:t>
      </w:r>
      <w:r>
        <w:rPr>
          <w:rFonts w:hint="eastAsia"/>
          <w:b/>
          <w:bCs/>
          <w:sz w:val="28"/>
          <w:lang w:eastAsia="zh-HK"/>
        </w:rPr>
        <w:t xml:space="preserve"> Project:</w:t>
      </w:r>
      <w:r>
        <w:rPr>
          <w:rFonts w:hint="eastAsia"/>
          <w:b/>
          <w:bCs/>
          <w:sz w:val="28"/>
          <w:lang w:eastAsia="zh-HK"/>
        </w:rPr>
        <w:tab/>
        <w:t>[</w:t>
      </w:r>
      <w:r w:rsidR="00700E70">
        <w:rPr>
          <w:rFonts w:hint="eastAsia"/>
          <w:b/>
          <w:bCs/>
          <w:sz w:val="28"/>
          <w:lang w:eastAsia="zh-HK"/>
        </w:rPr>
        <w:t xml:space="preserve">A </w:t>
      </w:r>
      <w:r w:rsidR="00AC4EF6">
        <w:rPr>
          <w:rFonts w:hint="eastAsia"/>
          <w:b/>
          <w:bCs/>
          <w:sz w:val="28"/>
          <w:lang w:eastAsia="zh-HK"/>
        </w:rPr>
        <w:t>smartphone App</w:t>
      </w:r>
      <w:r w:rsidR="00CB3A58" w:rsidRPr="00941420">
        <w:rPr>
          <w:b/>
          <w:bCs/>
          <w:sz w:val="28"/>
        </w:rPr>
        <w:t xml:space="preserve"> of Your Own Interest</w:t>
      </w:r>
      <w:r>
        <w:rPr>
          <w:rFonts w:hint="eastAsia"/>
          <w:b/>
          <w:bCs/>
          <w:sz w:val="28"/>
          <w:lang w:eastAsia="zh-HK"/>
        </w:rPr>
        <w:t>]</w:t>
      </w:r>
    </w:p>
    <w:p w:rsidR="00941420" w:rsidRDefault="00CB3A58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lang w:eastAsia="zh-HK"/>
        </w:rPr>
      </w:pPr>
      <w:r w:rsidRPr="00941420">
        <w:rPr>
          <w:b/>
          <w:bCs/>
          <w:sz w:val="28"/>
          <w:szCs w:val="28"/>
        </w:rPr>
        <w:t>Subm</w:t>
      </w:r>
      <w:r w:rsidR="00700E70">
        <w:rPr>
          <w:b/>
          <w:bCs/>
          <w:sz w:val="28"/>
          <w:szCs w:val="28"/>
        </w:rPr>
        <w:t>ission</w:t>
      </w:r>
      <w:r w:rsidR="00E067DA">
        <w:rPr>
          <w:rFonts w:hint="eastAsia"/>
          <w:b/>
          <w:bCs/>
          <w:sz w:val="28"/>
          <w:szCs w:val="28"/>
          <w:lang w:eastAsia="zh-HK"/>
        </w:rPr>
        <w:t xml:space="preserve"> Deadline</w:t>
      </w:r>
      <w:r w:rsidR="00700E70">
        <w:rPr>
          <w:b/>
          <w:bCs/>
          <w:sz w:val="28"/>
          <w:szCs w:val="28"/>
        </w:rPr>
        <w:t>:</w:t>
      </w:r>
      <w:r w:rsidR="0022458D">
        <w:rPr>
          <w:rFonts w:hint="eastAsia"/>
          <w:b/>
          <w:bCs/>
          <w:sz w:val="28"/>
          <w:szCs w:val="28"/>
          <w:lang w:eastAsia="zh-HK"/>
        </w:rPr>
        <w:tab/>
      </w:r>
      <w:r w:rsidR="0022458D">
        <w:rPr>
          <w:rFonts w:hint="eastAsia"/>
          <w:b/>
          <w:bCs/>
          <w:sz w:val="28"/>
          <w:szCs w:val="28"/>
          <w:lang w:eastAsia="zh-HK"/>
        </w:rPr>
        <w:tab/>
      </w:r>
      <w:r w:rsidR="0005030F">
        <w:rPr>
          <w:b/>
          <w:bCs/>
          <w:sz w:val="28"/>
          <w:szCs w:val="28"/>
          <w:lang w:eastAsia="zh-HK"/>
        </w:rPr>
        <w:t>25/Nov</w:t>
      </w:r>
      <w:r w:rsidR="0022458D">
        <w:rPr>
          <w:rFonts w:hint="eastAsia"/>
          <w:b/>
          <w:bCs/>
          <w:sz w:val="28"/>
          <w:szCs w:val="28"/>
          <w:lang w:eastAsia="zh-HK"/>
        </w:rPr>
        <w:t>/</w:t>
      </w:r>
      <w:r w:rsidR="0005030F">
        <w:rPr>
          <w:b/>
          <w:bCs/>
          <w:sz w:val="28"/>
          <w:szCs w:val="28"/>
          <w:lang w:eastAsia="zh-HK"/>
        </w:rPr>
        <w:t>2016 (Fri)</w:t>
      </w:r>
    </w:p>
    <w:p w:rsidR="0005030F" w:rsidRDefault="0005030F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lang w:eastAsia="zh-HK"/>
        </w:rPr>
      </w:pPr>
      <w:r>
        <w:rPr>
          <w:b/>
          <w:bCs/>
          <w:sz w:val="28"/>
          <w:szCs w:val="28"/>
          <w:lang w:eastAsia="zh-HK"/>
        </w:rPr>
        <w:t>Presentation:</w:t>
      </w:r>
      <w:r>
        <w:rPr>
          <w:b/>
          <w:bCs/>
          <w:sz w:val="28"/>
          <w:szCs w:val="28"/>
          <w:lang w:eastAsia="zh-HK"/>
        </w:rPr>
        <w:tab/>
      </w:r>
      <w:r>
        <w:rPr>
          <w:b/>
          <w:bCs/>
          <w:sz w:val="28"/>
          <w:szCs w:val="28"/>
          <w:lang w:eastAsia="zh-HK"/>
        </w:rPr>
        <w:tab/>
      </w:r>
      <w:r>
        <w:rPr>
          <w:b/>
          <w:bCs/>
          <w:sz w:val="28"/>
          <w:szCs w:val="28"/>
          <w:lang w:eastAsia="zh-HK"/>
        </w:rPr>
        <w:tab/>
        <w:t>2/Dec/2016 (Fri)</w:t>
      </w:r>
    </w:p>
    <w:p w:rsidR="00E20866" w:rsidRDefault="00E20866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A86973" w:rsidRPr="008E7CB7" w:rsidRDefault="00A86973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</w:rPr>
      </w:pPr>
      <w:r w:rsidRPr="008E7CB7">
        <w:rPr>
          <w:b/>
          <w:bCs/>
          <w:sz w:val="28"/>
          <w:szCs w:val="28"/>
          <w:u w:val="single"/>
        </w:rPr>
        <w:t>Objectives</w:t>
      </w:r>
    </w:p>
    <w:p w:rsidR="00A86973" w:rsidRDefault="00AC4EF6">
      <w:pPr>
        <w:pStyle w:val="Header"/>
        <w:tabs>
          <w:tab w:val="clear" w:pos="4320"/>
          <w:tab w:val="clear" w:pos="8640"/>
        </w:tabs>
        <w:jc w:val="both"/>
        <w:rPr>
          <w:rFonts w:ascii="Gungsuh" w:eastAsiaTheme="minorEastAsia" w:hAnsi="Gungsuh"/>
          <w:lang w:eastAsia="zh-HK"/>
        </w:rPr>
      </w:pPr>
      <w:r>
        <w:rPr>
          <w:rFonts w:ascii="Gungsuh" w:eastAsiaTheme="minorEastAsia" w:hAnsi="Gungsuh" w:hint="eastAsia"/>
          <w:lang w:eastAsia="zh-HK"/>
        </w:rPr>
        <w:t>In this assignment, you have to develop an Android Apps with the topic related to your study field.</w:t>
      </w:r>
    </w:p>
    <w:p w:rsidR="00AC4EF6" w:rsidRDefault="00AC4EF6">
      <w:pPr>
        <w:pStyle w:val="Header"/>
        <w:tabs>
          <w:tab w:val="clear" w:pos="4320"/>
          <w:tab w:val="clear" w:pos="8640"/>
        </w:tabs>
        <w:jc w:val="both"/>
        <w:rPr>
          <w:rFonts w:ascii="Gungsuh" w:eastAsiaTheme="minorEastAsia" w:hAnsi="Gungsuh"/>
          <w:lang w:eastAsia="zh-HK"/>
        </w:rPr>
      </w:pPr>
    </w:p>
    <w:p w:rsidR="00AC4EF6" w:rsidRPr="00AC4EF6" w:rsidRDefault="00AC4EF6">
      <w:pPr>
        <w:pStyle w:val="Header"/>
        <w:tabs>
          <w:tab w:val="clear" w:pos="4320"/>
          <w:tab w:val="clear" w:pos="8640"/>
        </w:tabs>
        <w:jc w:val="both"/>
        <w:rPr>
          <w:rFonts w:ascii="Gungsuh" w:eastAsiaTheme="minorEastAsia" w:hAnsi="Gungsuh"/>
          <w:lang w:eastAsia="zh-HK"/>
        </w:rPr>
      </w:pPr>
      <w:r>
        <w:rPr>
          <w:rFonts w:ascii="Gungsuh" w:eastAsiaTheme="minorEastAsia" w:hAnsi="Gungsuh" w:hint="eastAsia"/>
          <w:lang w:eastAsia="zh-HK"/>
        </w:rPr>
        <w:t>You may form groups of 3</w:t>
      </w:r>
      <w:r w:rsidR="00DA798B">
        <w:rPr>
          <w:rFonts w:ascii="Gungsuh" w:eastAsiaTheme="minorEastAsia" w:hAnsi="Gungsuh" w:hint="eastAsia"/>
          <w:lang w:eastAsia="zh-HK"/>
        </w:rPr>
        <w:t xml:space="preserve"> - 4</w:t>
      </w:r>
      <w:r>
        <w:rPr>
          <w:rFonts w:ascii="Gungsuh" w:eastAsiaTheme="minorEastAsia" w:hAnsi="Gungsuh" w:hint="eastAsia"/>
          <w:lang w:eastAsia="zh-HK"/>
        </w:rPr>
        <w:t xml:space="preserve"> students to work together to build your project.  Your objective is to apply the knowledge you have acquired in this module in building your apps.</w:t>
      </w:r>
    </w:p>
    <w:p w:rsidR="00941420" w:rsidRDefault="00941420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E20866" w:rsidRDefault="00E20866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8E7CB7" w:rsidRPr="008E7CB7" w:rsidRDefault="00AC4EF6">
      <w:pPr>
        <w:pStyle w:val="Header"/>
        <w:tabs>
          <w:tab w:val="clear" w:pos="4320"/>
          <w:tab w:val="clear" w:pos="8640"/>
        </w:tabs>
        <w:jc w:val="both"/>
        <w:rPr>
          <w:b/>
          <w:sz w:val="28"/>
          <w:szCs w:val="28"/>
          <w:u w:val="single"/>
          <w:lang w:eastAsia="zh-HK"/>
        </w:rPr>
      </w:pPr>
      <w:r>
        <w:rPr>
          <w:rFonts w:hint="eastAsia"/>
          <w:b/>
          <w:sz w:val="28"/>
          <w:szCs w:val="28"/>
          <w:u w:val="single"/>
          <w:lang w:eastAsia="zh-HK"/>
        </w:rPr>
        <w:t>Marking Standard</w:t>
      </w:r>
    </w:p>
    <w:p w:rsidR="001371B9" w:rsidRPr="00AA6C2B" w:rsidRDefault="001371B9">
      <w:pPr>
        <w:pStyle w:val="Header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You</w:t>
      </w:r>
      <w:r w:rsidR="00F44866">
        <w:rPr>
          <w:rFonts w:ascii="Gungsuh" w:eastAsia="Gungsuh" w:hAnsi="Gungsuh"/>
        </w:rPr>
        <w:t xml:space="preserve"> </w:t>
      </w:r>
      <w:r w:rsidR="00F44866" w:rsidRPr="004D7FC6">
        <w:rPr>
          <w:rFonts w:ascii="Gungsuh" w:hAnsi="Gungsuh" w:hint="eastAsia"/>
          <w:lang w:eastAsia="zh-HK"/>
        </w:rPr>
        <w:t>should</w:t>
      </w:r>
      <w:r w:rsidR="00F44866">
        <w:rPr>
          <w:rFonts w:ascii="Gungsuh" w:eastAsia="Gungsuh" w:hAnsi="Gungsuh"/>
        </w:rPr>
        <w:t xml:space="preserve"> include the following </w:t>
      </w:r>
      <w:r w:rsidR="00F44866" w:rsidRPr="004D7FC6">
        <w:rPr>
          <w:rFonts w:ascii="Gungsuh" w:hAnsi="Gungsuh" w:hint="eastAsia"/>
          <w:lang w:eastAsia="zh-HK"/>
        </w:rPr>
        <w:t xml:space="preserve">features in your </w:t>
      </w:r>
      <w:r w:rsidR="00AC4EF6">
        <w:rPr>
          <w:rFonts w:ascii="Gungsuh" w:hAnsi="Gungsuh" w:hint="eastAsia"/>
          <w:lang w:eastAsia="zh-HK"/>
        </w:rPr>
        <w:t>mobile apps</w:t>
      </w:r>
      <w:r w:rsidRPr="00AA6C2B">
        <w:rPr>
          <w:rFonts w:ascii="Gungsuh" w:eastAsia="Gungsuh" w:hAnsi="Gungsuh"/>
        </w:rPr>
        <w:t>:</w:t>
      </w:r>
    </w:p>
    <w:p w:rsidR="00E067DA" w:rsidRDefault="0088634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 w:rsidRPr="00A87405">
        <w:rPr>
          <w:rFonts w:ascii="Gungsuh" w:hAnsi="Gungsuh" w:hint="eastAsia"/>
          <w:lang w:eastAsia="zh-HK"/>
        </w:rPr>
        <w:t>-</w:t>
      </w:r>
      <w:r w:rsidR="001371B9" w:rsidRPr="00AA6C2B">
        <w:rPr>
          <w:rFonts w:ascii="Gungsuh" w:eastAsia="Gungsuh" w:hAnsi="Gungsuh"/>
        </w:rPr>
        <w:tab/>
      </w:r>
      <w:r w:rsidR="000C6C01" w:rsidRPr="00404368">
        <w:rPr>
          <w:rFonts w:ascii="Gungsuh" w:hAnsi="Gungsuh" w:hint="eastAsia"/>
          <w:lang w:eastAsia="zh-HK"/>
        </w:rPr>
        <w:t>T</w:t>
      </w:r>
      <w:r w:rsidR="000C6C01">
        <w:rPr>
          <w:rFonts w:ascii="Gungsuh" w:eastAsia="Gungsuh" w:hAnsi="Gungsuh"/>
        </w:rPr>
        <w:t>ext</w:t>
      </w:r>
      <w:r w:rsidR="00E067DA" w:rsidRPr="004D7FC6">
        <w:rPr>
          <w:rFonts w:ascii="Gungsuh" w:hAnsi="Gungsuh" w:hint="eastAsia"/>
          <w:lang w:eastAsia="zh-HK"/>
        </w:rPr>
        <w:t xml:space="preserve"> contents,</w:t>
      </w:r>
      <w:r w:rsidR="009808B4" w:rsidRPr="00AA6C2B">
        <w:rPr>
          <w:rFonts w:ascii="Gungsuh" w:eastAsia="Gungsuh" w:hAnsi="Gungsuh"/>
        </w:rPr>
        <w:t xml:space="preserve"> pictures</w:t>
      </w:r>
      <w:r w:rsidR="000C6C01" w:rsidRPr="00404368">
        <w:rPr>
          <w:rFonts w:ascii="Gungsuh" w:hAnsi="Gungsuh" w:hint="eastAsia"/>
          <w:lang w:eastAsia="zh-HK"/>
        </w:rPr>
        <w:t xml:space="preserve"> </w:t>
      </w:r>
      <w:r w:rsidR="00E067DA">
        <w:rPr>
          <w:rFonts w:ascii="Gungsuh" w:hAnsi="Gungsuh" w:hint="eastAsia"/>
          <w:lang w:eastAsia="zh-HK"/>
        </w:rPr>
        <w:t>in a carefully</w:t>
      </w:r>
      <w:r w:rsidR="000C6C01" w:rsidRPr="00404368">
        <w:rPr>
          <w:rFonts w:ascii="Gungsuh" w:hAnsi="Gungsuh" w:hint="eastAsia"/>
          <w:lang w:eastAsia="zh-HK"/>
        </w:rPr>
        <w:t xml:space="preserve"> designe</w:t>
      </w:r>
      <w:r w:rsidR="00E067DA">
        <w:rPr>
          <w:rFonts w:ascii="Gungsuh" w:hAnsi="Gungsuh" w:hint="eastAsia"/>
          <w:lang w:eastAsia="zh-HK"/>
        </w:rPr>
        <w:t>d layout</w:t>
      </w:r>
    </w:p>
    <w:p w:rsidR="00E067DA" w:rsidRPr="00404368" w:rsidRDefault="0088634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 w:rsidR="00E067DA">
        <w:rPr>
          <w:rFonts w:ascii="Gungsuh" w:hAnsi="Gungsuh" w:hint="eastAsia"/>
          <w:lang w:eastAsia="zh-HK"/>
        </w:rPr>
        <w:tab/>
        <w:t>Suitable visual effects to attract the attention of audience</w:t>
      </w:r>
    </w:p>
    <w:p w:rsidR="00AA6C2B" w:rsidRPr="004D7FC6" w:rsidRDefault="0088634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 w:rsidR="00E067DA">
        <w:rPr>
          <w:rFonts w:ascii="Gungsuh" w:hAnsi="Gungsuh" w:hint="eastAsia"/>
          <w:lang w:eastAsia="zh-HK"/>
        </w:rPr>
        <w:tab/>
        <w:t>Nicely implemented</w:t>
      </w:r>
      <w:r w:rsidR="004B2B6D">
        <w:rPr>
          <w:rFonts w:ascii="Gungsuh" w:hAnsi="Gungsuh" w:hint="eastAsia"/>
          <w:lang w:eastAsia="zh-HK"/>
        </w:rPr>
        <w:t xml:space="preserve"> user interface</w:t>
      </w:r>
    </w:p>
    <w:p w:rsidR="00A86973" w:rsidRPr="004D7FC6" w:rsidRDefault="00A86973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A86973" w:rsidRPr="00941420" w:rsidRDefault="00AC4EF6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  <w:lang w:eastAsia="zh-HK"/>
        </w:rPr>
      </w:pPr>
      <w:r>
        <w:rPr>
          <w:rFonts w:hint="eastAsia"/>
          <w:b/>
          <w:bCs/>
          <w:sz w:val="28"/>
          <w:szCs w:val="28"/>
          <w:u w:val="single"/>
          <w:lang w:eastAsia="zh-HK"/>
        </w:rPr>
        <w:t xml:space="preserve">Project Proposal (20 % of EA Project) </w:t>
      </w:r>
      <w:r>
        <w:rPr>
          <w:b/>
          <w:bCs/>
          <w:sz w:val="28"/>
          <w:szCs w:val="28"/>
          <w:u w:val="single"/>
          <w:lang w:eastAsia="zh-HK"/>
        </w:rPr>
        <w:t>–</w:t>
      </w:r>
      <w:r w:rsidR="00057690">
        <w:rPr>
          <w:rFonts w:hint="eastAsia"/>
          <w:b/>
          <w:bCs/>
          <w:sz w:val="28"/>
          <w:szCs w:val="28"/>
          <w:u w:val="single"/>
          <w:lang w:eastAsia="zh-HK"/>
        </w:rPr>
        <w:t xml:space="preserve"> Report Submit</w:t>
      </w:r>
      <w:r>
        <w:rPr>
          <w:rFonts w:hint="eastAsia"/>
          <w:b/>
          <w:bCs/>
          <w:sz w:val="28"/>
          <w:szCs w:val="28"/>
          <w:u w:val="single"/>
          <w:lang w:eastAsia="zh-HK"/>
        </w:rPr>
        <w:t xml:space="preserve"> </w:t>
      </w:r>
      <w:r>
        <w:rPr>
          <w:b/>
          <w:bCs/>
          <w:sz w:val="28"/>
          <w:szCs w:val="28"/>
          <w:u w:val="single"/>
          <w:lang w:eastAsia="zh-HK"/>
        </w:rPr>
        <w:t xml:space="preserve">before the </w:t>
      </w:r>
      <w:r>
        <w:rPr>
          <w:rFonts w:hint="eastAsia"/>
          <w:b/>
          <w:bCs/>
          <w:sz w:val="28"/>
          <w:szCs w:val="28"/>
          <w:u w:val="single"/>
          <w:lang w:eastAsia="zh-HK"/>
        </w:rPr>
        <w:t xml:space="preserve">end of the </w:t>
      </w:r>
      <w:r>
        <w:rPr>
          <w:b/>
          <w:bCs/>
          <w:sz w:val="28"/>
          <w:szCs w:val="28"/>
          <w:u w:val="single"/>
          <w:lang w:eastAsia="zh-HK"/>
        </w:rPr>
        <w:t>Fifth lesson</w:t>
      </w:r>
    </w:p>
    <w:p w:rsidR="00085173" w:rsidRDefault="00AC4EF6" w:rsidP="00AC4EF6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The project proposal must contain the following information:</w:t>
      </w:r>
    </w:p>
    <w:p w:rsidR="00AC4EF6" w:rsidRDefault="00AC4EF6" w:rsidP="00AC4EF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Course Code, Level and Class Code</w:t>
      </w:r>
    </w:p>
    <w:p w:rsidR="00AC4EF6" w:rsidRDefault="00AC4EF6" w:rsidP="00AC4EF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Project Title Selected</w:t>
      </w:r>
    </w:p>
    <w:p w:rsidR="00AC4EF6" w:rsidRDefault="00AC4EF6" w:rsidP="00AC4EF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List of Group Members with Name and Student Number</w:t>
      </w:r>
    </w:p>
    <w:p w:rsidR="00030567" w:rsidRPr="00C01D80" w:rsidRDefault="00030567" w:rsidP="00AC4EF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A</w:t>
      </w:r>
      <w:r>
        <w:rPr>
          <w:rFonts w:ascii="Gungsuh" w:hAnsi="Gungsuh" w:hint="eastAsia"/>
          <w:lang w:eastAsia="zh-HK"/>
        </w:rPr>
        <w:t xml:space="preserve"> presentation will be arranged at the 5</w:t>
      </w:r>
      <w:r w:rsidRPr="00030567">
        <w:rPr>
          <w:rFonts w:ascii="Gungsuh" w:hAnsi="Gungsuh" w:hint="eastAsia"/>
          <w:vertAlign w:val="superscript"/>
          <w:lang w:eastAsia="zh-HK"/>
        </w:rPr>
        <w:t>th</w:t>
      </w:r>
      <w:r>
        <w:rPr>
          <w:rFonts w:ascii="Gungsuh" w:hAnsi="Gungsuh" w:hint="eastAsia"/>
          <w:lang w:eastAsia="zh-HK"/>
        </w:rPr>
        <w:t xml:space="preserve"> lesson</w:t>
      </w:r>
      <w:r w:rsidR="0005030F">
        <w:rPr>
          <w:rFonts w:ascii="Gungsuh" w:hAnsi="Gungsuh"/>
          <w:lang w:eastAsia="zh-HK"/>
        </w:rPr>
        <w:t xml:space="preserve"> </w:t>
      </w:r>
      <w:r w:rsidR="0005030F">
        <w:rPr>
          <w:rFonts w:ascii="Gungsuh" w:hAnsi="Gungsuh"/>
          <w:b/>
          <w:color w:val="FF0000"/>
          <w:lang w:eastAsia="zh-HK"/>
        </w:rPr>
        <w:t>(7/Oct/2016 (Fri</w:t>
      </w:r>
      <w:r w:rsidR="0005030F" w:rsidRPr="0005030F">
        <w:rPr>
          <w:rFonts w:ascii="Gungsuh" w:hAnsi="Gungsuh"/>
          <w:b/>
          <w:color w:val="FF0000"/>
          <w:lang w:eastAsia="zh-HK"/>
        </w:rPr>
        <w:t>))</w:t>
      </w:r>
    </w:p>
    <w:p w:rsidR="00C01D80" w:rsidRDefault="00C01D80" w:rsidP="00C01D80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C01D80" w:rsidRDefault="00C01D80" w:rsidP="00C01D80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C01D80" w:rsidRDefault="00C01D80" w:rsidP="00C01D80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Your submission for the Project Proposal should include</w:t>
      </w:r>
    </w:p>
    <w:p w:rsidR="00C01D80" w:rsidRPr="00C01D80" w:rsidRDefault="00C01D80" w:rsidP="00C01D8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both"/>
        <w:rPr>
          <w:rFonts w:ascii="Gungsuh" w:hAnsi="Gungsuh"/>
          <w:color w:val="F79646" w:themeColor="accent6"/>
          <w:lang w:eastAsia="zh-HK"/>
        </w:rPr>
      </w:pPr>
      <w:r w:rsidRPr="00C01D80">
        <w:rPr>
          <w:rFonts w:ascii="Gungsuh" w:hAnsi="Gungsuh"/>
          <w:color w:val="F79646" w:themeColor="accent6"/>
          <w:lang w:eastAsia="zh-HK"/>
        </w:rPr>
        <w:t>Hard Copy and Soft Copy (</w:t>
      </w:r>
      <w:proofErr w:type="spellStart"/>
      <w:r w:rsidRPr="00C01D80">
        <w:rPr>
          <w:rFonts w:ascii="Gungsuh" w:hAnsi="Gungsuh"/>
          <w:color w:val="F79646" w:themeColor="accent6"/>
          <w:lang w:eastAsia="zh-HK"/>
        </w:rPr>
        <w:t>Winword</w:t>
      </w:r>
      <w:proofErr w:type="spellEnd"/>
      <w:r w:rsidRPr="00C01D80">
        <w:rPr>
          <w:rFonts w:ascii="Gungsuh" w:hAnsi="Gungsuh"/>
          <w:color w:val="F79646" w:themeColor="accent6"/>
          <w:lang w:eastAsia="zh-HK"/>
        </w:rPr>
        <w:t xml:space="preserve"> and PDF) of your proposal</w:t>
      </w:r>
    </w:p>
    <w:p w:rsidR="00C01D80" w:rsidRPr="00C01D80" w:rsidRDefault="00C01D80" w:rsidP="00C01D8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both"/>
        <w:rPr>
          <w:rFonts w:ascii="Gungsuh" w:hAnsi="Gungsuh"/>
          <w:color w:val="F79646" w:themeColor="accent6"/>
          <w:lang w:eastAsia="zh-HK"/>
        </w:rPr>
      </w:pPr>
      <w:r w:rsidRPr="00C01D80">
        <w:rPr>
          <w:rFonts w:ascii="Gungsuh" w:hAnsi="Gungsuh"/>
          <w:color w:val="F79646" w:themeColor="accent6"/>
          <w:lang w:eastAsia="zh-HK"/>
        </w:rPr>
        <w:t>PowerPoint to be used in Presentation</w:t>
      </w:r>
    </w:p>
    <w:p w:rsidR="00AC4EF6" w:rsidRPr="004D7FC6" w:rsidRDefault="00AC4EF6" w:rsidP="00AC4EF6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Gungsuh" w:hAnsi="Gungsuh"/>
          <w:lang w:eastAsia="zh-HK"/>
        </w:rPr>
      </w:pPr>
    </w:p>
    <w:p w:rsidR="00E20866" w:rsidRDefault="00E20866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C01D80" w:rsidRDefault="00C01D80">
      <w:pPr>
        <w:rPr>
          <w:b/>
          <w:bCs/>
          <w:sz w:val="28"/>
          <w:szCs w:val="28"/>
          <w:u w:val="single"/>
          <w:lang w:eastAsia="zh-HK"/>
        </w:rPr>
      </w:pPr>
      <w:r>
        <w:rPr>
          <w:b/>
          <w:bCs/>
          <w:sz w:val="28"/>
          <w:szCs w:val="28"/>
          <w:u w:val="single"/>
          <w:lang w:eastAsia="zh-HK"/>
        </w:rPr>
        <w:br w:type="page"/>
      </w:r>
    </w:p>
    <w:p w:rsidR="00AC4EF6" w:rsidRPr="00941420" w:rsidRDefault="00AC4EF6" w:rsidP="00AC4EF6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  <w:lang w:eastAsia="zh-HK"/>
        </w:rPr>
      </w:pPr>
      <w:r>
        <w:rPr>
          <w:rFonts w:hint="eastAsia"/>
          <w:b/>
          <w:bCs/>
          <w:sz w:val="28"/>
          <w:szCs w:val="28"/>
          <w:u w:val="single"/>
          <w:lang w:eastAsia="zh-HK"/>
        </w:rPr>
        <w:lastRenderedPageBreak/>
        <w:t>Project (60 % of EA Project)</w:t>
      </w:r>
    </w:p>
    <w:p w:rsidR="00AC4EF6" w:rsidRDefault="00AC4EF6" w:rsidP="00AC4EF6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The project proposal must contain the following information:</w:t>
      </w:r>
    </w:p>
    <w:p w:rsidR="00AC4EF6" w:rsidRDefault="00AC4EF6" w:rsidP="00AC4E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 xml:space="preserve">User </w:t>
      </w:r>
      <w:r>
        <w:rPr>
          <w:rFonts w:ascii="Gungsuh" w:hAnsi="Gungsuh"/>
          <w:lang w:eastAsia="zh-HK"/>
        </w:rPr>
        <w:t>interface</w:t>
      </w:r>
      <w:r>
        <w:rPr>
          <w:rFonts w:ascii="Gungsuh" w:hAnsi="Gungsuh" w:hint="eastAsia"/>
          <w:lang w:eastAsia="zh-HK"/>
        </w:rPr>
        <w:t xml:space="preserve"> (20%)</w:t>
      </w:r>
    </w:p>
    <w:p w:rsidR="00894262" w:rsidRDefault="00894262" w:rsidP="00AC4E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Creativity (10%)</w:t>
      </w:r>
    </w:p>
    <w:p w:rsidR="00AC4EF6" w:rsidRDefault="00AC4EF6" w:rsidP="00AC4E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F</w:t>
      </w:r>
      <w:r>
        <w:rPr>
          <w:rFonts w:ascii="Gungsuh" w:hAnsi="Gungsuh" w:hint="eastAsia"/>
          <w:lang w:eastAsia="zh-HK"/>
        </w:rPr>
        <w:t xml:space="preserve">unctions </w:t>
      </w:r>
      <w:r w:rsidR="00894262">
        <w:rPr>
          <w:rFonts w:ascii="Gungsuh" w:hAnsi="Gungsuh" w:hint="eastAsia"/>
          <w:lang w:eastAsia="zh-HK"/>
        </w:rPr>
        <w:t>(4</w:t>
      </w:r>
      <w:r>
        <w:rPr>
          <w:rFonts w:ascii="Gungsuh" w:hAnsi="Gungsuh" w:hint="eastAsia"/>
          <w:lang w:eastAsia="zh-HK"/>
        </w:rPr>
        <w:t>0%)</w:t>
      </w:r>
    </w:p>
    <w:p w:rsidR="00894262" w:rsidRDefault="00894262" w:rsidP="00AC4E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Technology used (10%)</w:t>
      </w:r>
    </w:p>
    <w:p w:rsidR="00AC4EF6" w:rsidRDefault="00894262" w:rsidP="00AC4E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Usability (10%)</w:t>
      </w:r>
    </w:p>
    <w:p w:rsidR="00894262" w:rsidRPr="004D7FC6" w:rsidRDefault="00894262" w:rsidP="00AC4E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Project Management (10%)</w:t>
      </w:r>
    </w:p>
    <w:p w:rsidR="00AC4EF6" w:rsidRDefault="00AC4EF6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894262" w:rsidRPr="00941420" w:rsidRDefault="00894262" w:rsidP="00894262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  <w:lang w:eastAsia="zh-HK"/>
        </w:rPr>
      </w:pPr>
      <w:r>
        <w:rPr>
          <w:rFonts w:hint="eastAsia"/>
          <w:b/>
          <w:bCs/>
          <w:sz w:val="28"/>
          <w:szCs w:val="28"/>
          <w:u w:val="single"/>
          <w:lang w:eastAsia="zh-HK"/>
        </w:rPr>
        <w:t>Presentation (20 % of EA Project)</w:t>
      </w:r>
    </w:p>
    <w:p w:rsidR="00894262" w:rsidRDefault="00894262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The members come out to present their project, expl</w:t>
      </w:r>
      <w:bookmarkStart w:id="0" w:name="_GoBack"/>
      <w:bookmarkEnd w:id="0"/>
      <w:r>
        <w:rPr>
          <w:rFonts w:ascii="Gungsuh" w:hAnsi="Gungsuh" w:hint="eastAsia"/>
          <w:lang w:eastAsia="zh-HK"/>
        </w:rPr>
        <w:t>ain all the functions, features and perform demonstrations to the lecturer and the classmates.  Time allocated for each group is 15 minutes, including demonstration and Q&amp;A.</w:t>
      </w:r>
      <w:r w:rsidR="00CF2643">
        <w:rPr>
          <w:rFonts w:ascii="Gungsuh" w:hAnsi="Gungsuh"/>
          <w:lang w:eastAsia="zh-HK"/>
        </w:rPr>
        <w:t xml:space="preserve"> </w:t>
      </w:r>
    </w:p>
    <w:p w:rsidR="007B67E8" w:rsidRDefault="00894262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You may get a ZERO mark if you don</w:t>
      </w:r>
      <w:r>
        <w:rPr>
          <w:rFonts w:ascii="Gungsuh" w:hAnsi="Gungsuh"/>
          <w:lang w:eastAsia="zh-HK"/>
        </w:rPr>
        <w:t>’</w:t>
      </w:r>
      <w:r>
        <w:rPr>
          <w:rFonts w:ascii="Gungsuh" w:hAnsi="Gungsuh" w:hint="eastAsia"/>
          <w:lang w:eastAsia="zh-HK"/>
        </w:rPr>
        <w:t>t show up in the specific demonstration session.</w:t>
      </w:r>
      <w:r w:rsidR="00C01D80">
        <w:rPr>
          <w:rFonts w:ascii="Gungsuh" w:hAnsi="Gungsuh"/>
          <w:lang w:eastAsia="zh-HK"/>
        </w:rPr>
        <w:t xml:space="preserve"> </w:t>
      </w:r>
    </w:p>
    <w:p w:rsidR="007B67E8" w:rsidRDefault="007B67E8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7B67E8" w:rsidRPr="007B67E8" w:rsidRDefault="007B67E8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color w:val="FF0000"/>
          <w:lang w:eastAsia="zh-HK"/>
        </w:rPr>
      </w:pPr>
      <w:r w:rsidRPr="007B67E8">
        <w:rPr>
          <w:rFonts w:ascii="Gungsuh" w:hAnsi="Gungsuh"/>
          <w:color w:val="FF0000"/>
          <w:lang w:eastAsia="zh-HK"/>
        </w:rPr>
        <w:t xml:space="preserve">Submission:    lecture </w:t>
      </w:r>
      <w:proofErr w:type="gramStart"/>
      <w:r w:rsidRPr="007B67E8">
        <w:rPr>
          <w:rFonts w:ascii="Gungsuh" w:hAnsi="Gungsuh"/>
          <w:color w:val="FF0000"/>
          <w:lang w:eastAsia="zh-HK"/>
        </w:rPr>
        <w:t>12  (</w:t>
      </w:r>
      <w:proofErr w:type="gramEnd"/>
      <w:r w:rsidRPr="007B67E8">
        <w:rPr>
          <w:rFonts w:ascii="Gungsuh" w:hAnsi="Gungsuh"/>
          <w:color w:val="FF0000"/>
          <w:lang w:eastAsia="zh-HK"/>
        </w:rPr>
        <w:t>25/Nov/2016, Fri)</w:t>
      </w:r>
    </w:p>
    <w:p w:rsidR="00894262" w:rsidRDefault="007B67E8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color w:val="FF0000"/>
          <w:lang w:eastAsia="zh-HK"/>
        </w:rPr>
      </w:pPr>
      <w:r w:rsidRPr="007B67E8">
        <w:rPr>
          <w:rFonts w:ascii="Gungsuh" w:hAnsi="Gungsuh"/>
          <w:color w:val="FF0000"/>
          <w:lang w:eastAsia="zh-HK"/>
        </w:rPr>
        <w:t xml:space="preserve">Presentation: lecture </w:t>
      </w:r>
      <w:proofErr w:type="gramStart"/>
      <w:r w:rsidRPr="007B67E8">
        <w:rPr>
          <w:rFonts w:ascii="Gungsuh" w:hAnsi="Gungsuh"/>
          <w:color w:val="FF0000"/>
          <w:lang w:eastAsia="zh-HK"/>
        </w:rPr>
        <w:t>13  (</w:t>
      </w:r>
      <w:proofErr w:type="gramEnd"/>
      <w:r w:rsidRPr="007B67E8">
        <w:rPr>
          <w:rFonts w:ascii="Gungsuh" w:hAnsi="Gungsuh"/>
          <w:color w:val="FF0000"/>
          <w:lang w:eastAsia="zh-HK"/>
        </w:rPr>
        <w:t xml:space="preserve">2/Dec/201, Fri)  (Last Lecture) </w:t>
      </w:r>
    </w:p>
    <w:p w:rsidR="00C01D80" w:rsidRDefault="00C01D80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color w:val="FF0000"/>
          <w:lang w:eastAsia="zh-HK"/>
        </w:rPr>
      </w:pPr>
    </w:p>
    <w:p w:rsidR="00C01D80" w:rsidRDefault="00C01D80" w:rsidP="00C01D80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Your submission for the Project should include</w:t>
      </w:r>
    </w:p>
    <w:p w:rsidR="00C01D80" w:rsidRPr="00C01D80" w:rsidRDefault="00C01D80" w:rsidP="00C01D80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jc w:val="both"/>
        <w:rPr>
          <w:rFonts w:ascii="Gungsuh" w:hAnsi="Gungsuh"/>
          <w:color w:val="F79646" w:themeColor="accent6"/>
          <w:lang w:eastAsia="zh-HK"/>
        </w:rPr>
      </w:pPr>
      <w:r w:rsidRPr="00C01D80">
        <w:rPr>
          <w:rFonts w:ascii="Gungsuh" w:hAnsi="Gungsuh"/>
          <w:color w:val="F79646" w:themeColor="accent6"/>
          <w:lang w:eastAsia="zh-HK"/>
        </w:rPr>
        <w:t>Hard Copy and Soft Copy (</w:t>
      </w:r>
      <w:proofErr w:type="spellStart"/>
      <w:r w:rsidRPr="00C01D80">
        <w:rPr>
          <w:rFonts w:ascii="Gungsuh" w:hAnsi="Gungsuh"/>
          <w:color w:val="F79646" w:themeColor="accent6"/>
          <w:lang w:eastAsia="zh-HK"/>
        </w:rPr>
        <w:t>Winword</w:t>
      </w:r>
      <w:proofErr w:type="spellEnd"/>
      <w:r w:rsidRPr="00C01D80">
        <w:rPr>
          <w:rFonts w:ascii="Gungsuh" w:hAnsi="Gungsuh"/>
          <w:color w:val="F79646" w:themeColor="accent6"/>
          <w:lang w:eastAsia="zh-HK"/>
        </w:rPr>
        <w:t xml:space="preserve"> and PDF) of your </w:t>
      </w:r>
      <w:r>
        <w:rPr>
          <w:rFonts w:ascii="Gungsuh" w:hAnsi="Gungsuh"/>
          <w:color w:val="F79646" w:themeColor="accent6"/>
          <w:lang w:eastAsia="zh-HK"/>
        </w:rPr>
        <w:t>project</w:t>
      </w:r>
    </w:p>
    <w:p w:rsidR="00C01D80" w:rsidRPr="00C01D80" w:rsidRDefault="00C01D80" w:rsidP="00C01D80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jc w:val="both"/>
        <w:rPr>
          <w:rFonts w:ascii="Gungsuh" w:hAnsi="Gungsuh"/>
          <w:color w:val="F79646" w:themeColor="accent6"/>
          <w:lang w:eastAsia="zh-HK"/>
        </w:rPr>
      </w:pPr>
      <w:r w:rsidRPr="00C01D80">
        <w:rPr>
          <w:rFonts w:ascii="Gungsuh" w:hAnsi="Gungsuh"/>
          <w:color w:val="F79646" w:themeColor="accent6"/>
          <w:lang w:eastAsia="zh-HK"/>
        </w:rPr>
        <w:t>PowerPoint to be used in Presentation</w:t>
      </w:r>
    </w:p>
    <w:p w:rsidR="00C01D80" w:rsidRPr="00AC4EF6" w:rsidRDefault="00C01D80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sectPr w:rsidR="00C01D80" w:rsidRPr="00AC4EF6">
      <w:headerReference w:type="default" r:id="rId8"/>
      <w:footerReference w:type="default" r:id="rId9"/>
      <w:pgSz w:w="11909" w:h="16834" w:code="9"/>
      <w:pgMar w:top="1152" w:right="1440" w:bottom="1152" w:left="144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9D1" w:rsidRDefault="009009D1">
      <w:r>
        <w:separator/>
      </w:r>
    </w:p>
  </w:endnote>
  <w:endnote w:type="continuationSeparator" w:id="0">
    <w:p w:rsidR="009009D1" w:rsidRDefault="0090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973" w:rsidRDefault="00A86973" w:rsidP="000C6C01">
    <w:pPr>
      <w:pStyle w:val="Footer"/>
      <w:pBdr>
        <w:top w:val="single" w:sz="6" w:space="1" w:color="auto"/>
      </w:pBdr>
      <w:tabs>
        <w:tab w:val="clear" w:pos="8640"/>
        <w:tab w:val="right" w:pos="9000"/>
      </w:tabs>
      <w:rPr>
        <w:i/>
        <w:sz w:val="20"/>
      </w:rPr>
    </w:pPr>
    <w:r>
      <w:rPr>
        <w:i/>
        <w:sz w:val="20"/>
      </w:rPr>
      <w:tab/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7B67E8">
      <w:rPr>
        <w:rStyle w:val="PageNumber"/>
        <w:i/>
        <w:noProof/>
        <w:sz w:val="20"/>
      </w:rPr>
      <w:t>2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9D1" w:rsidRDefault="009009D1">
      <w:r>
        <w:separator/>
      </w:r>
    </w:p>
  </w:footnote>
  <w:footnote w:type="continuationSeparator" w:id="0">
    <w:p w:rsidR="009009D1" w:rsidRDefault="00900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973" w:rsidRDefault="00700E70" w:rsidP="000C6C01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i/>
        <w:sz w:val="20"/>
        <w:lang w:eastAsia="zh-HK"/>
      </w:rPr>
    </w:pPr>
    <w:r>
      <w:rPr>
        <w:rFonts w:hint="eastAsia"/>
        <w:i/>
        <w:sz w:val="20"/>
        <w:lang w:eastAsia="zh-HK"/>
      </w:rPr>
      <w:t>I</w:t>
    </w:r>
    <w:r w:rsidR="00663281">
      <w:rPr>
        <w:rFonts w:hint="eastAsia"/>
        <w:i/>
        <w:sz w:val="20"/>
        <w:lang w:eastAsia="zh-HK"/>
      </w:rPr>
      <w:t>TE</w:t>
    </w:r>
    <w:r w:rsidR="00AC4EF6">
      <w:rPr>
        <w:rFonts w:hint="eastAsia"/>
        <w:i/>
        <w:sz w:val="20"/>
        <w:lang w:eastAsia="zh-HK"/>
      </w:rPr>
      <w:t>3902</w:t>
    </w:r>
    <w:proofErr w:type="gramStart"/>
    <w:r w:rsidR="00663281">
      <w:rPr>
        <w:rFonts w:hint="eastAsia"/>
        <w:i/>
        <w:sz w:val="20"/>
        <w:lang w:eastAsia="zh-HK"/>
      </w:rPr>
      <w:t>:</w:t>
    </w:r>
    <w:r w:rsidR="00AC4EF6">
      <w:rPr>
        <w:rFonts w:hint="eastAsia"/>
        <w:i/>
        <w:sz w:val="20"/>
        <w:lang w:eastAsia="zh-HK"/>
      </w:rPr>
      <w:t>Smartphone</w:t>
    </w:r>
    <w:proofErr w:type="gramEnd"/>
    <w:r w:rsidR="00AC4EF6">
      <w:rPr>
        <w:rFonts w:hint="eastAsia"/>
        <w:i/>
        <w:sz w:val="20"/>
        <w:lang w:eastAsia="zh-HK"/>
      </w:rPr>
      <w:t xml:space="preserve"> Apps Fundamentals</w:t>
    </w:r>
    <w:r>
      <w:rPr>
        <w:rFonts w:hint="eastAsia"/>
        <w:i/>
        <w:sz w:val="20"/>
        <w:lang w:eastAsia="zh-HK"/>
      </w:rPr>
      <w:tab/>
    </w:r>
    <w:r w:rsidR="00B97093">
      <w:rPr>
        <w:i/>
        <w:sz w:val="20"/>
      </w:rPr>
      <w:tab/>
    </w:r>
    <w:r w:rsidR="00B97093">
      <w:rPr>
        <w:rFonts w:hint="eastAsia"/>
        <w:i/>
        <w:sz w:val="20"/>
        <w:lang w:eastAsia="zh-HK"/>
      </w:rPr>
      <w:t>EA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26C8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5485BFD"/>
    <w:multiLevelType w:val="singleLevel"/>
    <w:tmpl w:val="6EC4F05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">
    <w:nsid w:val="14485157"/>
    <w:multiLevelType w:val="singleLevel"/>
    <w:tmpl w:val="8F3A21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4">
    <w:nsid w:val="148E3C91"/>
    <w:multiLevelType w:val="hybridMultilevel"/>
    <w:tmpl w:val="B7667CDA"/>
    <w:lvl w:ilvl="0" w:tplc="6DDA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E86D08"/>
    <w:multiLevelType w:val="hybridMultilevel"/>
    <w:tmpl w:val="32EC0AFE"/>
    <w:lvl w:ilvl="0" w:tplc="7BFE2992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382C9E"/>
    <w:multiLevelType w:val="hybridMultilevel"/>
    <w:tmpl w:val="B7667CDA"/>
    <w:lvl w:ilvl="0" w:tplc="6DDA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F47C47"/>
    <w:multiLevelType w:val="hybridMultilevel"/>
    <w:tmpl w:val="B7667CDA"/>
    <w:lvl w:ilvl="0" w:tplc="6DDA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1F40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1BA15D4"/>
    <w:multiLevelType w:val="hybridMultilevel"/>
    <w:tmpl w:val="5718A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C666E0"/>
    <w:multiLevelType w:val="singleLevel"/>
    <w:tmpl w:val="C176505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1">
    <w:nsid w:val="51D100B3"/>
    <w:multiLevelType w:val="singleLevel"/>
    <w:tmpl w:val="E15E5C0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2">
    <w:nsid w:val="62536331"/>
    <w:multiLevelType w:val="hybridMultilevel"/>
    <w:tmpl w:val="3F70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45882"/>
    <w:multiLevelType w:val="singleLevel"/>
    <w:tmpl w:val="7862A6FA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4">
    <w:nsid w:val="6E9944E3"/>
    <w:multiLevelType w:val="singleLevel"/>
    <w:tmpl w:val="D340C82A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5">
    <w:nsid w:val="77484E11"/>
    <w:multiLevelType w:val="hybridMultilevel"/>
    <w:tmpl w:val="3F70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14"/>
  </w:num>
  <w:num w:numId="6">
    <w:abstractNumId w:val="11"/>
  </w:num>
  <w:num w:numId="7">
    <w:abstractNumId w:val="13"/>
  </w:num>
  <w:num w:numId="8">
    <w:abstractNumId w:val="8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0"/>
  </w:num>
  <w:num w:numId="12">
    <w:abstractNumId w:val="6"/>
  </w:num>
  <w:num w:numId="13">
    <w:abstractNumId w:val="4"/>
  </w:num>
  <w:num w:numId="14">
    <w:abstractNumId w:val="7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58"/>
    <w:rsid w:val="000063AF"/>
    <w:rsid w:val="00013F9D"/>
    <w:rsid w:val="00020475"/>
    <w:rsid w:val="00030567"/>
    <w:rsid w:val="0005030F"/>
    <w:rsid w:val="00057690"/>
    <w:rsid w:val="00085173"/>
    <w:rsid w:val="000C6C01"/>
    <w:rsid w:val="000E0A55"/>
    <w:rsid w:val="001371B9"/>
    <w:rsid w:val="0022458D"/>
    <w:rsid w:val="00247C57"/>
    <w:rsid w:val="002C0E08"/>
    <w:rsid w:val="002C0EB6"/>
    <w:rsid w:val="00375862"/>
    <w:rsid w:val="003A2BB7"/>
    <w:rsid w:val="00404368"/>
    <w:rsid w:val="0043680B"/>
    <w:rsid w:val="0045234B"/>
    <w:rsid w:val="00495343"/>
    <w:rsid w:val="004B2B6D"/>
    <w:rsid w:val="004D7FC6"/>
    <w:rsid w:val="00506FF0"/>
    <w:rsid w:val="00573D37"/>
    <w:rsid w:val="005E272A"/>
    <w:rsid w:val="006151C7"/>
    <w:rsid w:val="00663281"/>
    <w:rsid w:val="006B3D9B"/>
    <w:rsid w:val="006B59B8"/>
    <w:rsid w:val="00700E70"/>
    <w:rsid w:val="00796B06"/>
    <w:rsid w:val="007B0012"/>
    <w:rsid w:val="007B67E8"/>
    <w:rsid w:val="00834405"/>
    <w:rsid w:val="008415C5"/>
    <w:rsid w:val="00886348"/>
    <w:rsid w:val="00894262"/>
    <w:rsid w:val="008D763E"/>
    <w:rsid w:val="008E7CB7"/>
    <w:rsid w:val="008F0533"/>
    <w:rsid w:val="008F5CF2"/>
    <w:rsid w:val="009009D1"/>
    <w:rsid w:val="00941420"/>
    <w:rsid w:val="009505E5"/>
    <w:rsid w:val="009808B4"/>
    <w:rsid w:val="00A360FF"/>
    <w:rsid w:val="00A86973"/>
    <w:rsid w:val="00A87405"/>
    <w:rsid w:val="00AA6C2B"/>
    <w:rsid w:val="00AC4EF6"/>
    <w:rsid w:val="00B22E64"/>
    <w:rsid w:val="00B26FA2"/>
    <w:rsid w:val="00B97093"/>
    <w:rsid w:val="00C01D80"/>
    <w:rsid w:val="00CA648A"/>
    <w:rsid w:val="00CB1B62"/>
    <w:rsid w:val="00CB3A58"/>
    <w:rsid w:val="00CC6577"/>
    <w:rsid w:val="00CF2643"/>
    <w:rsid w:val="00D54D73"/>
    <w:rsid w:val="00D63741"/>
    <w:rsid w:val="00DA798B"/>
    <w:rsid w:val="00DF7BD9"/>
    <w:rsid w:val="00E067DA"/>
    <w:rsid w:val="00E12614"/>
    <w:rsid w:val="00E20866"/>
    <w:rsid w:val="00E93474"/>
    <w:rsid w:val="00EB39CE"/>
    <w:rsid w:val="00EC4D47"/>
    <w:rsid w:val="00EC4F16"/>
    <w:rsid w:val="00F265EB"/>
    <w:rsid w:val="00F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34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VTC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cp:lastModifiedBy>win7</cp:lastModifiedBy>
  <cp:revision>16</cp:revision>
  <cp:lastPrinted>2015-03-04T07:39:00Z</cp:lastPrinted>
  <dcterms:created xsi:type="dcterms:W3CDTF">2015-07-28T08:23:00Z</dcterms:created>
  <dcterms:modified xsi:type="dcterms:W3CDTF">2016-09-21T06:49:00Z</dcterms:modified>
</cp:coreProperties>
</file>